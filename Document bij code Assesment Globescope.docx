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A98F2" w14:textId="77777777" w:rsidR="009312D6" w:rsidRDefault="007E4B42">
      <w:pPr>
        <w:pStyle w:val="Kop1"/>
      </w:pPr>
      <w:r>
        <w:t>Notities bij Ontwerp</w:t>
      </w:r>
    </w:p>
    <w:p w14:paraId="60566D49" w14:textId="3614CE61" w:rsidR="00C955D3" w:rsidRDefault="00C955D3"/>
    <w:p w14:paraId="573E31E2" w14:textId="69BF872F" w:rsidR="00066ACE" w:rsidRDefault="00066ACE">
      <w:r>
        <w:t xml:space="preserve">Bijgevoegd een document met code voor het Globescope </w:t>
      </w:r>
      <w:proofErr w:type="spellStart"/>
      <w:r>
        <w:t>Assesment</w:t>
      </w:r>
      <w:proofErr w:type="spellEnd"/>
      <w:r>
        <w:t xml:space="preserve"> </w:t>
      </w:r>
    </w:p>
    <w:p w14:paraId="242D2AFA" w14:textId="54D44F73" w:rsidR="00066ACE" w:rsidRDefault="00066ACE">
      <w:r>
        <w:t xml:space="preserve">In het </w:t>
      </w:r>
      <w:proofErr w:type="spellStart"/>
      <w:r w:rsidR="007E4B42">
        <w:t>assesment</w:t>
      </w:r>
      <w:proofErr w:type="spellEnd"/>
      <w:r w:rsidR="007E4B42">
        <w:t xml:space="preserve"> </w:t>
      </w:r>
      <w:r>
        <w:t xml:space="preserve">wordt gevraagd om een programma te maken, waarmee minimaal 10 specifieke vragen  beantwoord kunnen worden. Dit programma is er op gericht om deze 10 vragen te beantwoorden, maar er kunnen ook </w:t>
      </w:r>
      <w:r w:rsidR="008917ED">
        <w:t xml:space="preserve">gelijkaardige </w:t>
      </w:r>
      <w:r>
        <w:t>vragen mee beantwoord worden</w:t>
      </w:r>
      <w:r w:rsidR="008917ED">
        <w:t xml:space="preserve"> met iets andere input</w:t>
      </w:r>
      <w:r>
        <w:t xml:space="preserve">. </w:t>
      </w:r>
    </w:p>
    <w:p w14:paraId="666C1275" w14:textId="77777777" w:rsidR="00496E2B" w:rsidRDefault="00066ACE" w:rsidP="00496E2B">
      <w:r>
        <w:t xml:space="preserve">Ik ben begonnen om een gemeenschappelijke deler tussen de </w:t>
      </w:r>
      <w:r w:rsidR="008917ED">
        <w:t xml:space="preserve">10 </w:t>
      </w:r>
      <w:r>
        <w:t xml:space="preserve">vragen vast te stellen. Binnen de vragen kunnen </w:t>
      </w:r>
      <w:r w:rsidR="007E4B42">
        <w:t xml:space="preserve">een aantal eenheden </w:t>
      </w:r>
      <w:r>
        <w:t>gedefinieerd worden</w:t>
      </w:r>
      <w:r w:rsidR="00496E2B">
        <w:t>:</w:t>
      </w:r>
    </w:p>
    <w:p w14:paraId="680BED62" w14:textId="15D07B20" w:rsidR="009312D6" w:rsidRDefault="00066ACE" w:rsidP="00496E2B">
      <w:pPr>
        <w:pStyle w:val="Lijstalinea"/>
        <w:numPr>
          <w:ilvl w:val="0"/>
          <w:numId w:val="1"/>
        </w:numPr>
      </w:pPr>
      <w:r>
        <w:t>N</w:t>
      </w:r>
      <w:r w:rsidR="007E4B42">
        <w:t xml:space="preserve">ode = plaats die </w:t>
      </w:r>
      <w:proofErr w:type="spellStart"/>
      <w:r w:rsidR="007E4B42">
        <w:t>geidentificeerd</w:t>
      </w:r>
      <w:proofErr w:type="spellEnd"/>
      <w:r w:rsidR="007E4B42">
        <w:t xml:space="preserve"> wordt met een letter van het alfabet</w:t>
      </w:r>
    </w:p>
    <w:p w14:paraId="2C9EBCAB" w14:textId="23233263" w:rsidR="009312D6" w:rsidRDefault="00066ACE">
      <w:pPr>
        <w:pStyle w:val="Lijstalinea"/>
        <w:numPr>
          <w:ilvl w:val="0"/>
          <w:numId w:val="1"/>
        </w:numPr>
      </w:pPr>
      <w:proofErr w:type="spellStart"/>
      <w:r>
        <w:t>E</w:t>
      </w:r>
      <w:r w:rsidR="007E4B42">
        <w:t>dge</w:t>
      </w:r>
      <w:proofErr w:type="spellEnd"/>
      <w:r w:rsidR="007E4B42">
        <w:t xml:space="preserve"> = verbinding tussen twee </w:t>
      </w:r>
      <w:proofErr w:type="spellStart"/>
      <w:r w:rsidR="007E4B42">
        <w:t>nodes</w:t>
      </w:r>
      <w:proofErr w:type="spellEnd"/>
      <w:r w:rsidR="007E4B42">
        <w:t xml:space="preserve"> </w:t>
      </w:r>
    </w:p>
    <w:p w14:paraId="60B8AD75" w14:textId="6F731482" w:rsidR="009312D6" w:rsidRDefault="00066ACE">
      <w:pPr>
        <w:pStyle w:val="Lijstalinea"/>
        <w:numPr>
          <w:ilvl w:val="0"/>
          <w:numId w:val="1"/>
        </w:numPr>
      </w:pPr>
      <w:proofErr w:type="spellStart"/>
      <w:r>
        <w:t>W</w:t>
      </w:r>
      <w:r w:rsidR="007E4B42">
        <w:t>eight</w:t>
      </w:r>
      <w:proofErr w:type="spellEnd"/>
      <w:r w:rsidR="007E4B42">
        <w:t xml:space="preserve"> = afstand van de verbinding tussen twee </w:t>
      </w:r>
      <w:proofErr w:type="spellStart"/>
      <w:r w:rsidR="007E4B42">
        <w:t>nodes</w:t>
      </w:r>
      <w:proofErr w:type="spellEnd"/>
      <w:r w:rsidR="007E4B42">
        <w:t xml:space="preserve"> </w:t>
      </w:r>
    </w:p>
    <w:p w14:paraId="27E34A55" w14:textId="2820152E" w:rsidR="009312D6" w:rsidRDefault="00066ACE">
      <w:pPr>
        <w:pStyle w:val="Lijstalinea"/>
        <w:numPr>
          <w:ilvl w:val="0"/>
          <w:numId w:val="1"/>
        </w:numPr>
      </w:pPr>
      <w:r>
        <w:t>R</w:t>
      </w:r>
      <w:r w:rsidR="007E4B42">
        <w:t xml:space="preserve">oute = </w:t>
      </w:r>
      <w:proofErr w:type="spellStart"/>
      <w:r w:rsidR="007E4B42">
        <w:t>georderde</w:t>
      </w:r>
      <w:proofErr w:type="spellEnd"/>
      <w:r w:rsidR="007E4B42">
        <w:t xml:space="preserve"> lijst van afwisselend </w:t>
      </w:r>
      <w:proofErr w:type="spellStart"/>
      <w:r w:rsidR="007E4B42">
        <w:t>nodes</w:t>
      </w:r>
      <w:proofErr w:type="spellEnd"/>
      <w:r w:rsidR="007E4B42">
        <w:t xml:space="preserve"> en </w:t>
      </w:r>
      <w:proofErr w:type="spellStart"/>
      <w:r w:rsidR="007E4B42">
        <w:t>edges</w:t>
      </w:r>
      <w:proofErr w:type="spellEnd"/>
      <w:r w:rsidR="007E4B42">
        <w:t xml:space="preserve">, die de verbinding tussen een start node en een eind node vormen. </w:t>
      </w:r>
    </w:p>
    <w:p w14:paraId="55A756C6" w14:textId="382E84D4" w:rsidR="009312D6" w:rsidRDefault="00066ACE">
      <w:r>
        <w:t xml:space="preserve">Dit vormde een uitgangspunt bij de opzet van de </w:t>
      </w:r>
      <w:proofErr w:type="spellStart"/>
      <w:r>
        <w:t>progamma</w:t>
      </w:r>
      <w:proofErr w:type="spellEnd"/>
      <w:r>
        <w:t xml:space="preserve"> code.</w:t>
      </w:r>
    </w:p>
    <w:p w14:paraId="097A711D" w14:textId="77777777" w:rsidR="00066ACE" w:rsidRDefault="00066ACE">
      <w:pPr>
        <w:rPr>
          <w:b/>
          <w:bCs/>
        </w:rPr>
      </w:pPr>
    </w:p>
    <w:p w14:paraId="0FB8D71A" w14:textId="6BAA909B" w:rsidR="009312D6" w:rsidRDefault="007E4B42">
      <w:pPr>
        <w:rPr>
          <w:b/>
          <w:bCs/>
        </w:rPr>
      </w:pPr>
      <w:r>
        <w:rPr>
          <w:b/>
          <w:bCs/>
        </w:rPr>
        <w:t>Programma opzet</w:t>
      </w:r>
    </w:p>
    <w:p w14:paraId="4120CCDF" w14:textId="71BBB206" w:rsidR="009312D6" w:rsidRDefault="007E4B42">
      <w:r>
        <w:t xml:space="preserve">De </w:t>
      </w:r>
      <w:proofErr w:type="spellStart"/>
      <w:r>
        <w:t>progamma</w:t>
      </w:r>
      <w:proofErr w:type="spellEnd"/>
      <w:r>
        <w:t xml:space="preserve"> code heb ik opgesteld in Python, omdat ik veel ervaring heb met deze taal. </w:t>
      </w:r>
    </w:p>
    <w:p w14:paraId="22606B58" w14:textId="3CC5C18A" w:rsidR="009312D6" w:rsidRDefault="00125924">
      <w:r>
        <w:t xml:space="preserve">De code bestaat uit </w:t>
      </w:r>
      <w:r w:rsidR="007E4B42">
        <w:t>3 bestanden:</w:t>
      </w:r>
    </w:p>
    <w:p w14:paraId="455C22D3" w14:textId="77777777" w:rsidR="00496E2B" w:rsidRDefault="00496E2B">
      <w:pPr>
        <w:pStyle w:val="Lijstalinea"/>
        <w:numPr>
          <w:ilvl w:val="0"/>
          <w:numId w:val="1"/>
        </w:numPr>
      </w:pPr>
      <w:r>
        <w:t xml:space="preserve">main3.py: rechtstreeks aanroepbare functies </w:t>
      </w:r>
    </w:p>
    <w:p w14:paraId="4E2972BB" w14:textId="448B95F2" w:rsidR="009312D6" w:rsidRDefault="007E4B42" w:rsidP="00496E2B">
      <w:pPr>
        <w:pStyle w:val="Lijstalinea"/>
        <w:numPr>
          <w:ilvl w:val="0"/>
          <w:numId w:val="1"/>
        </w:numPr>
      </w:pPr>
      <w:r>
        <w:t xml:space="preserve">railroads.py: </w:t>
      </w:r>
      <w:r w:rsidR="00496E2B">
        <w:t xml:space="preserve">definities van </w:t>
      </w:r>
      <w:r>
        <w:t xml:space="preserve">classes </w:t>
      </w:r>
    </w:p>
    <w:p w14:paraId="27234C3F" w14:textId="7138CADE" w:rsidR="009312D6" w:rsidRDefault="007E4B42">
      <w:pPr>
        <w:pStyle w:val="Lijstalinea"/>
        <w:numPr>
          <w:ilvl w:val="0"/>
          <w:numId w:val="1"/>
        </w:numPr>
      </w:pPr>
      <w:r>
        <w:t>unittest_gsa.py: (unit)test</w:t>
      </w:r>
      <w:r w:rsidR="00496E2B">
        <w:t xml:space="preserve"> voor het programma</w:t>
      </w:r>
      <w:r w:rsidR="00125924">
        <w:t>.</w:t>
      </w:r>
      <w:r>
        <w:t xml:space="preserve"> </w:t>
      </w:r>
    </w:p>
    <w:p w14:paraId="1030DE56" w14:textId="260B5C5C" w:rsidR="009312D6" w:rsidRDefault="007E4B42">
      <w:r>
        <w:t xml:space="preserve">In principe worden </w:t>
      </w:r>
      <w:r w:rsidR="00496E2B">
        <w:t xml:space="preserve">het programma gestart met </w:t>
      </w:r>
      <w:r>
        <w:t xml:space="preserve">functies uit het main3.py bestand. </w:t>
      </w:r>
      <w:r w:rsidR="00496E2B">
        <w:t xml:space="preserve">Twee </w:t>
      </w:r>
      <w:r>
        <w:t xml:space="preserve">functies die </w:t>
      </w:r>
      <w:r w:rsidR="00496E2B">
        <w:t xml:space="preserve">zijn </w:t>
      </w:r>
      <w:r>
        <w:t xml:space="preserve">bedoeld om rechtstreeks aan te roepen. </w:t>
      </w:r>
    </w:p>
    <w:p w14:paraId="3DCE4DBA" w14:textId="6677C45D" w:rsidR="009312D6" w:rsidRDefault="007E4B42">
      <w:pPr>
        <w:pStyle w:val="Lijstalinea"/>
        <w:numPr>
          <w:ilvl w:val="0"/>
          <w:numId w:val="1"/>
        </w:numPr>
      </w:pPr>
      <w:proofErr w:type="spellStart"/>
      <w:r>
        <w:t>findroute</w:t>
      </w:r>
      <w:proofErr w:type="spellEnd"/>
      <w:r>
        <w:t xml:space="preserve">:  </w:t>
      </w:r>
      <w:r w:rsidR="00125924">
        <w:t xml:space="preserve">voor het beantwoorden van </w:t>
      </w:r>
      <w:r>
        <w:t>vragen voor rechtstreekse routes  tussen een begin- en een eindpunt.</w:t>
      </w:r>
    </w:p>
    <w:p w14:paraId="2E88B329" w14:textId="0A81012B" w:rsidR="009312D6" w:rsidRDefault="001C700E">
      <w:pPr>
        <w:pStyle w:val="Lijstalinea"/>
        <w:numPr>
          <w:ilvl w:val="0"/>
          <w:numId w:val="1"/>
        </w:numPr>
      </w:pPr>
      <w:proofErr w:type="spellStart"/>
      <w:r>
        <w:t>f</w:t>
      </w:r>
      <w:r w:rsidR="007E4B42">
        <w:t>indroute</w:t>
      </w:r>
      <w:r>
        <w:t>_extend</w:t>
      </w:r>
      <w:proofErr w:type="spellEnd"/>
      <w:r w:rsidR="007E4B42">
        <w:t xml:space="preserve">: </w:t>
      </w:r>
      <w:r w:rsidR="00125924">
        <w:t xml:space="preserve">voor het </w:t>
      </w:r>
      <w:r w:rsidR="007E4B42">
        <w:t>beantwoord</w:t>
      </w:r>
      <w:r w:rsidR="00125924">
        <w:t>en</w:t>
      </w:r>
      <w:r w:rsidR="007E4B42">
        <w:t xml:space="preserve"> </w:t>
      </w:r>
      <w:r w:rsidR="00125924">
        <w:t>van routes</w:t>
      </w:r>
      <w:r w:rsidR="007E4B42">
        <w:t xml:space="preserve">, waarbij de route </w:t>
      </w:r>
      <w:r w:rsidR="00125924">
        <w:t xml:space="preserve">kan </w:t>
      </w:r>
      <w:r w:rsidR="007E4B42">
        <w:t>doorlo</w:t>
      </w:r>
      <w:r w:rsidR="00125924">
        <w:t>pen na het bereiken van het eindpunt</w:t>
      </w:r>
      <w:r w:rsidR="007E4B42">
        <w:t xml:space="preserve">.  </w:t>
      </w:r>
    </w:p>
    <w:p w14:paraId="4AEC330E" w14:textId="6C77F869" w:rsidR="00125924" w:rsidRDefault="00125924">
      <w:r>
        <w:t xml:space="preserve">Door het aanroepen van deze twee functies </w:t>
      </w:r>
      <w:r w:rsidR="00496E2B">
        <w:t xml:space="preserve">met de juiste input </w:t>
      </w:r>
      <w:r>
        <w:t xml:space="preserve">kunnen de 10 vragen van het </w:t>
      </w:r>
      <w:proofErr w:type="spellStart"/>
      <w:r>
        <w:t>assesment</w:t>
      </w:r>
      <w:proofErr w:type="spellEnd"/>
      <w:r>
        <w:t xml:space="preserve"> beantwoord worden. </w:t>
      </w:r>
    </w:p>
    <w:p w14:paraId="23C0E1AE" w14:textId="7E40F933" w:rsidR="009312D6" w:rsidRDefault="00125924">
      <w:r>
        <w:t>Naast deze twee functies zijn er een aantal hulpfuncties</w:t>
      </w:r>
      <w:r w:rsidR="00A006EC">
        <w:t xml:space="preserve">.  </w:t>
      </w:r>
      <w:r w:rsidR="007E4B42">
        <w:t xml:space="preserve">De belangrijkste hulpfunctie is </w:t>
      </w:r>
      <w:r>
        <w:t>“</w:t>
      </w:r>
      <w:r w:rsidR="007E4B42">
        <w:t>routing</w:t>
      </w:r>
      <w:r>
        <w:t>”</w:t>
      </w:r>
      <w:r w:rsidR="007E4B42">
        <w:t xml:space="preserve">. </w:t>
      </w:r>
      <w:r>
        <w:t>Met d</w:t>
      </w:r>
      <w:r w:rsidR="007E4B42">
        <w:t xml:space="preserve">eze functie </w:t>
      </w:r>
      <w:r>
        <w:t xml:space="preserve">worden </w:t>
      </w:r>
      <w:r w:rsidR="007E4B42">
        <w:t xml:space="preserve">de </w:t>
      </w:r>
      <w:r>
        <w:t xml:space="preserve">mogelijke </w:t>
      </w:r>
      <w:r w:rsidR="007E4B42">
        <w:t xml:space="preserve">rechtstreekse routes </w:t>
      </w:r>
      <w:r>
        <w:t xml:space="preserve">bepaald </w:t>
      </w:r>
      <w:r w:rsidR="007E4B42">
        <w:t xml:space="preserve">op basis van een beginpunt, eindpunt en de </w:t>
      </w:r>
      <w:proofErr w:type="spellStart"/>
      <w:r w:rsidR="007E4B42">
        <w:t>graph</w:t>
      </w:r>
      <w:proofErr w:type="spellEnd"/>
      <w:r w:rsidR="007E4B42">
        <w:t xml:space="preserve"> informatie. Een route wordt opgesteld als een list met een afwisseling van </w:t>
      </w:r>
      <w:proofErr w:type="spellStart"/>
      <w:r w:rsidR="007E4B42">
        <w:t>nodes</w:t>
      </w:r>
      <w:proofErr w:type="spellEnd"/>
      <w:r w:rsidR="007E4B42">
        <w:t xml:space="preserve"> en </w:t>
      </w:r>
      <w:proofErr w:type="spellStart"/>
      <w:r w:rsidR="007E4B42">
        <w:t>edges</w:t>
      </w:r>
      <w:proofErr w:type="spellEnd"/>
      <w:r w:rsidR="007E4B42">
        <w:t>. De route is afgerond als de eind node wordt bereikt.</w:t>
      </w:r>
    </w:p>
    <w:p w14:paraId="399E9F1C" w14:textId="06C03DDF" w:rsidR="009312D6" w:rsidRDefault="00A006EC">
      <w:r>
        <w:t xml:space="preserve">De hulpfuncties kunnen ook los van de functies </w:t>
      </w:r>
      <w:proofErr w:type="spellStart"/>
      <w:r>
        <w:t>findroute</w:t>
      </w:r>
      <w:proofErr w:type="spellEnd"/>
      <w:r>
        <w:t xml:space="preserve"> en </w:t>
      </w:r>
      <w:proofErr w:type="spellStart"/>
      <w:r w:rsidR="00934544">
        <w:t>findroute_extend</w:t>
      </w:r>
      <w:proofErr w:type="spellEnd"/>
      <w:r>
        <w:t xml:space="preserve"> gebruikt worden, maar het toepassen ervan is niet uitgewerkt.</w:t>
      </w:r>
      <w:r w:rsidR="00496E2B">
        <w:t xml:space="preserve"> </w:t>
      </w:r>
      <w:r w:rsidR="00125924">
        <w:t>Naast deze functies zijn er ook classes.</w:t>
      </w:r>
    </w:p>
    <w:p w14:paraId="21D8FF30" w14:textId="1FDA0931" w:rsidR="00125924" w:rsidRDefault="00125924"/>
    <w:p w14:paraId="0A9F609D" w14:textId="77777777" w:rsidR="00125924" w:rsidRDefault="00125924"/>
    <w:p w14:paraId="154AD947" w14:textId="77777777" w:rsidR="009312D6" w:rsidRDefault="007E4B42">
      <w:pPr>
        <w:rPr>
          <w:b/>
          <w:bCs/>
        </w:rPr>
      </w:pPr>
      <w:r>
        <w:rPr>
          <w:b/>
          <w:bCs/>
        </w:rPr>
        <w:lastRenderedPageBreak/>
        <w:t>Classes</w:t>
      </w:r>
    </w:p>
    <w:p w14:paraId="0B77980E" w14:textId="469A61F6" w:rsidR="00496E2B" w:rsidRDefault="007E4B42" w:rsidP="00496E2B">
      <w:r>
        <w:t>Classes staan in het bestand railroads.py</w:t>
      </w:r>
      <w:r w:rsidR="00125924">
        <w:t xml:space="preserve">. In main3.py worden de classes geïmporteerd. </w:t>
      </w:r>
      <w:r w:rsidR="00496E2B">
        <w:t>Binnen de classes-objecten worden uiteraard methodes en attributen meegegeven.</w:t>
      </w:r>
    </w:p>
    <w:p w14:paraId="4E51F840" w14:textId="21EF8D86" w:rsidR="009312D6" w:rsidRDefault="007E4B42">
      <w:r>
        <w:t xml:space="preserve">Ik ben begonnen met classes voor een node- en een </w:t>
      </w:r>
      <w:proofErr w:type="spellStart"/>
      <w:r>
        <w:t>edge</w:t>
      </w:r>
      <w:proofErr w:type="spellEnd"/>
      <w:r>
        <w:t>-objecten te maken, “Node” en “</w:t>
      </w:r>
      <w:proofErr w:type="spellStart"/>
      <w:r>
        <w:t>Edge</w:t>
      </w:r>
      <w:proofErr w:type="spellEnd"/>
      <w:r>
        <w:t xml:space="preserve">” class object. De </w:t>
      </w:r>
      <w:proofErr w:type="spellStart"/>
      <w:r>
        <w:t>edges</w:t>
      </w:r>
      <w:proofErr w:type="spellEnd"/>
      <w:r>
        <w:t xml:space="preserve"> en </w:t>
      </w:r>
      <w:proofErr w:type="spellStart"/>
      <w:r>
        <w:t>nodes</w:t>
      </w:r>
      <w:proofErr w:type="spellEnd"/>
      <w:r>
        <w:t xml:space="preserve"> worden samengesteld uit de </w:t>
      </w:r>
      <w:proofErr w:type="spellStart"/>
      <w:r>
        <w:t>graph</w:t>
      </w:r>
      <w:proofErr w:type="spellEnd"/>
      <w:r>
        <w:t xml:space="preserve">. informatie, </w:t>
      </w:r>
      <w:proofErr w:type="spellStart"/>
      <w:r>
        <w:t>graph</w:t>
      </w:r>
      <w:proofErr w:type="spellEnd"/>
      <w:r>
        <w:t xml:space="preserve"> informatie wordt omgezet naar node en </w:t>
      </w:r>
      <w:proofErr w:type="spellStart"/>
      <w:r>
        <w:t>edge</w:t>
      </w:r>
      <w:proofErr w:type="spellEnd"/>
      <w:r>
        <w:t>-objecten via een aparte functie.</w:t>
      </w:r>
    </w:p>
    <w:p w14:paraId="39AD8A97" w14:textId="5A2D76EC" w:rsidR="009312D6" w:rsidRDefault="00496E2B">
      <w:r>
        <w:t xml:space="preserve">In een later stadium </w:t>
      </w:r>
      <w:r w:rsidR="007E4B42">
        <w:t xml:space="preserve">is een aparte klasse </w:t>
      </w:r>
      <w:r>
        <w:t xml:space="preserve">gemaakt </w:t>
      </w:r>
      <w:r w:rsidR="007E4B42">
        <w:t xml:space="preserve">voor een route, “Route”. Een route die de eind node bereikt had krijgt een True-waarde mee, routes die het eindpunt niet bereiken krijgen een waarde </w:t>
      </w:r>
      <w:proofErr w:type="spellStart"/>
      <w:r w:rsidR="007E4B42">
        <w:t>False</w:t>
      </w:r>
      <w:proofErr w:type="spellEnd"/>
      <w:r w:rsidR="007E4B42">
        <w:t xml:space="preserve"> mee</w:t>
      </w:r>
      <w:r>
        <w:t xml:space="preserve"> voor het attribuut end.</w:t>
      </w:r>
    </w:p>
    <w:p w14:paraId="56320640" w14:textId="77777777" w:rsidR="00125924" w:rsidRDefault="00125924"/>
    <w:p w14:paraId="641A4EDA" w14:textId="77777777" w:rsidR="009312D6" w:rsidRDefault="007E4B42">
      <w:pPr>
        <w:rPr>
          <w:b/>
        </w:rPr>
      </w:pPr>
      <w:r>
        <w:rPr>
          <w:b/>
        </w:rPr>
        <w:t>(Unit)test</w:t>
      </w:r>
    </w:p>
    <w:p w14:paraId="604FFD6D" w14:textId="77777777" w:rsidR="009312D6" w:rsidRDefault="007E4B42">
      <w:r>
        <w:t>De unittest wordt gestart door het aanroepen van het bestand unittest_gsa.py</w:t>
      </w:r>
    </w:p>
    <w:p w14:paraId="77BA1E94" w14:textId="77777777" w:rsidR="009312D6" w:rsidRDefault="007E4B42">
      <w:r>
        <w:t xml:space="preserve">Met de test worden de uitkomsten van de 10 vragen van de </w:t>
      </w:r>
      <w:proofErr w:type="spellStart"/>
      <w:r>
        <w:t>assesment</w:t>
      </w:r>
      <w:proofErr w:type="spellEnd"/>
      <w:r>
        <w:t xml:space="preserve"> getest.</w:t>
      </w:r>
    </w:p>
    <w:p w14:paraId="6136527E" w14:textId="77777777" w:rsidR="009312D6" w:rsidRDefault="009312D6"/>
    <w:p w14:paraId="7C079425" w14:textId="4E97ADF4" w:rsidR="009312D6" w:rsidRPr="00A006EC" w:rsidRDefault="00A006EC">
      <w:pPr>
        <w:rPr>
          <w:b/>
          <w:bCs/>
        </w:rPr>
      </w:pPr>
      <w:r w:rsidRPr="00A006EC">
        <w:rPr>
          <w:b/>
          <w:bCs/>
        </w:rPr>
        <w:t xml:space="preserve">Bekende </w:t>
      </w:r>
      <w:r>
        <w:rPr>
          <w:b/>
          <w:bCs/>
        </w:rPr>
        <w:t>beperkingen</w:t>
      </w:r>
      <w:r w:rsidR="005231D6">
        <w:rPr>
          <w:b/>
          <w:bCs/>
        </w:rPr>
        <w:t>/bugs</w:t>
      </w:r>
    </w:p>
    <w:p w14:paraId="6915152E" w14:textId="79F180D1" w:rsidR="00B41A43" w:rsidRDefault="00A006EC" w:rsidP="00A006EC">
      <w:pPr>
        <w:pStyle w:val="Lijstalinea"/>
        <w:numPr>
          <w:ilvl w:val="0"/>
          <w:numId w:val="1"/>
        </w:numPr>
      </w:pPr>
      <w:r>
        <w:t>In functie “</w:t>
      </w:r>
      <w:proofErr w:type="spellStart"/>
      <w:r>
        <w:t>findroute</w:t>
      </w:r>
      <w:proofErr w:type="spellEnd"/>
      <w:r>
        <w:t xml:space="preserve">”: alleen </w:t>
      </w:r>
      <w:proofErr w:type="spellStart"/>
      <w:r>
        <w:t>shortest</w:t>
      </w:r>
      <w:proofErr w:type="spellEnd"/>
      <w:r>
        <w:t xml:space="preserve"> kan opgegeven worden voor </w:t>
      </w:r>
      <w:proofErr w:type="spellStart"/>
      <w:r>
        <w:t>args</w:t>
      </w:r>
      <w:proofErr w:type="spellEnd"/>
      <w:r>
        <w:t>.</w:t>
      </w:r>
    </w:p>
    <w:p w14:paraId="2DE7649E" w14:textId="1280BEBD" w:rsidR="008917ED" w:rsidRDefault="00B25F08" w:rsidP="008917ED">
      <w:pPr>
        <w:pStyle w:val="Lijstalinea"/>
        <w:numPr>
          <w:ilvl w:val="0"/>
          <w:numId w:val="1"/>
        </w:numPr>
      </w:pPr>
      <w:r>
        <w:t>Voor correcte werking van functie</w:t>
      </w:r>
      <w:r w:rsidR="005231D6">
        <w:t xml:space="preserve"> </w:t>
      </w:r>
      <w:proofErr w:type="spellStart"/>
      <w:r w:rsidR="00934544">
        <w:t>findroute_extend</w:t>
      </w:r>
      <w:proofErr w:type="spellEnd"/>
      <w:r>
        <w:t xml:space="preserve"> moeten </w:t>
      </w:r>
      <w:r w:rsidR="004F694D">
        <w:t>Nodes</w:t>
      </w:r>
      <w:r>
        <w:t xml:space="preserve"> uitwaartse verbinding met een node hebben.</w:t>
      </w:r>
    </w:p>
    <w:p w14:paraId="524534E2" w14:textId="656FC448" w:rsidR="008917ED" w:rsidRDefault="008917ED" w:rsidP="008917ED">
      <w:pPr>
        <w:pStyle w:val="Lijstalinea"/>
        <w:numPr>
          <w:ilvl w:val="0"/>
          <w:numId w:val="1"/>
        </w:numPr>
      </w:pPr>
      <w:r>
        <w:t xml:space="preserve">Antwoorden op andere vragen dan de 10 uit het </w:t>
      </w:r>
      <w:proofErr w:type="spellStart"/>
      <w:r>
        <w:t>assesment</w:t>
      </w:r>
      <w:proofErr w:type="spellEnd"/>
      <w:r>
        <w:t xml:space="preserve"> zijn niet geverifieerd.</w:t>
      </w:r>
    </w:p>
    <w:p w14:paraId="0BC9EBB4" w14:textId="3F121616" w:rsidR="00C57154" w:rsidRDefault="00C57154" w:rsidP="008917ED">
      <w:pPr>
        <w:pStyle w:val="Lijstalinea"/>
        <w:numPr>
          <w:ilvl w:val="0"/>
          <w:numId w:val="1"/>
        </w:numPr>
      </w:pPr>
      <w:proofErr w:type="spellStart"/>
      <w:r>
        <w:t>Find_node</w:t>
      </w:r>
      <w:proofErr w:type="spellEnd"/>
      <w:r>
        <w:t xml:space="preserve"> </w:t>
      </w:r>
      <w:proofErr w:type="spellStart"/>
      <w:r>
        <w:t>method</w:t>
      </w:r>
      <w:proofErr w:type="spellEnd"/>
      <w:r>
        <w:t xml:space="preserve"> bij </w:t>
      </w:r>
      <w:proofErr w:type="spellStart"/>
      <w:r>
        <w:t>Edge</w:t>
      </w:r>
      <w:proofErr w:type="spellEnd"/>
      <w:r>
        <w:t xml:space="preserve"> class: niet uitgewerkt voor </w:t>
      </w:r>
      <w:proofErr w:type="spellStart"/>
      <w:r>
        <w:t>inout</w:t>
      </w:r>
      <w:proofErr w:type="spellEnd"/>
      <w:r>
        <w:t xml:space="preserve"> =’out’</w:t>
      </w:r>
    </w:p>
    <w:p w14:paraId="33E631C5" w14:textId="48D8BD79" w:rsidR="00C57154" w:rsidRDefault="00C57154" w:rsidP="008917ED">
      <w:pPr>
        <w:pStyle w:val="Lijstalinea"/>
        <w:numPr>
          <w:ilvl w:val="0"/>
          <w:numId w:val="1"/>
        </w:numPr>
      </w:pPr>
      <w:proofErr w:type="spellStart"/>
      <w:r>
        <w:t>Find_node</w:t>
      </w:r>
      <w:proofErr w:type="spellEnd"/>
      <w:r>
        <w:t xml:space="preserve"> </w:t>
      </w:r>
      <w:proofErr w:type="spellStart"/>
      <w:r>
        <w:t>method</w:t>
      </w:r>
      <w:proofErr w:type="spellEnd"/>
      <w:r>
        <w:t xml:space="preserve"> bij </w:t>
      </w:r>
      <w:proofErr w:type="spellStart"/>
      <w:r>
        <w:t>Edge</w:t>
      </w:r>
      <w:proofErr w:type="spellEnd"/>
      <w:r>
        <w:t xml:space="preserve"> class: mogelijkheid bestaat dat </w:t>
      </w:r>
      <w:proofErr w:type="spellStart"/>
      <w:r>
        <w:t>noderes</w:t>
      </w:r>
      <w:proofErr w:type="spellEnd"/>
      <w:r>
        <w:t xml:space="preserve"> niet gedefinieerd wordt.</w:t>
      </w:r>
    </w:p>
    <w:p w14:paraId="3DE9B342" w14:textId="64D6B0C8" w:rsidR="00E2122A" w:rsidRDefault="00934544" w:rsidP="008917ED">
      <w:pPr>
        <w:pStyle w:val="Lijstalinea"/>
        <w:numPr>
          <w:ilvl w:val="0"/>
          <w:numId w:val="1"/>
        </w:numPr>
      </w:pPr>
      <w:proofErr w:type="spellStart"/>
      <w:r>
        <w:t>Findroute_extend</w:t>
      </w:r>
      <w:proofErr w:type="spellEnd"/>
      <w:r w:rsidR="00E2122A">
        <w:t xml:space="preserve">: no </w:t>
      </w:r>
      <w:proofErr w:type="spellStart"/>
      <w:r w:rsidR="00E2122A">
        <w:t>such</w:t>
      </w:r>
      <w:proofErr w:type="spellEnd"/>
      <w:r w:rsidR="00E2122A">
        <w:t xml:space="preserve"> route, is niet </w:t>
      </w:r>
      <w:proofErr w:type="spellStart"/>
      <w:r w:rsidR="00E2122A">
        <w:t>geimplementeerd</w:t>
      </w:r>
      <w:proofErr w:type="spellEnd"/>
      <w:r w:rsidR="00E2122A">
        <w:t>.</w:t>
      </w:r>
    </w:p>
    <w:p w14:paraId="207BA8C3" w14:textId="77777777" w:rsidR="00B41A43" w:rsidRDefault="00B41A43"/>
    <w:p w14:paraId="0E325E3A" w14:textId="3D55866D" w:rsidR="00B41A43" w:rsidRDefault="00B41A43"/>
    <w:p w14:paraId="1512D5A6" w14:textId="77777777" w:rsidR="00B41A43" w:rsidRDefault="00B41A43"/>
    <w:p w14:paraId="49CB509E" w14:textId="77777777" w:rsidR="009312D6" w:rsidRDefault="009312D6"/>
    <w:sectPr w:rsidR="009312D6">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BA7F1" w14:textId="77777777" w:rsidR="006F42E4" w:rsidRDefault="006F42E4">
      <w:pPr>
        <w:spacing w:after="0" w:line="240" w:lineRule="auto"/>
      </w:pPr>
      <w:r>
        <w:separator/>
      </w:r>
    </w:p>
  </w:endnote>
  <w:endnote w:type="continuationSeparator" w:id="0">
    <w:p w14:paraId="6A6911B2" w14:textId="77777777" w:rsidR="006F42E4" w:rsidRDefault="006F4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6694F" w14:textId="77777777" w:rsidR="006F42E4" w:rsidRDefault="006F42E4">
      <w:pPr>
        <w:spacing w:after="0" w:line="240" w:lineRule="auto"/>
      </w:pPr>
      <w:r>
        <w:rPr>
          <w:color w:val="000000"/>
        </w:rPr>
        <w:separator/>
      </w:r>
    </w:p>
  </w:footnote>
  <w:footnote w:type="continuationSeparator" w:id="0">
    <w:p w14:paraId="3115ABFC" w14:textId="77777777" w:rsidR="006F42E4" w:rsidRDefault="006F42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B2466E"/>
    <w:multiLevelType w:val="multilevel"/>
    <w:tmpl w:val="591C2380"/>
    <w:lvl w:ilvl="0">
      <w:numFmt w:val="bullet"/>
      <w:lvlText w:val="-"/>
      <w:lvlJc w:val="left"/>
      <w:pPr>
        <w:ind w:left="720" w:hanging="360"/>
      </w:pPr>
      <w:rPr>
        <w:rFonts w:ascii="Calibri" w:eastAsia="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2D6"/>
    <w:rsid w:val="00066ACE"/>
    <w:rsid w:val="00125924"/>
    <w:rsid w:val="001C700E"/>
    <w:rsid w:val="0027797B"/>
    <w:rsid w:val="002B3531"/>
    <w:rsid w:val="00496E2B"/>
    <w:rsid w:val="004F694D"/>
    <w:rsid w:val="005231D6"/>
    <w:rsid w:val="006F42E4"/>
    <w:rsid w:val="007503D3"/>
    <w:rsid w:val="007E4B42"/>
    <w:rsid w:val="008917ED"/>
    <w:rsid w:val="009312D6"/>
    <w:rsid w:val="00934544"/>
    <w:rsid w:val="00A006EC"/>
    <w:rsid w:val="00B25F08"/>
    <w:rsid w:val="00B41A43"/>
    <w:rsid w:val="00C57154"/>
    <w:rsid w:val="00C955D3"/>
    <w:rsid w:val="00E212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6A652"/>
  <w15:docId w15:val="{BE245C25-254E-4EAD-9EC4-3D518A219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nl-NL" w:eastAsia="en-US" w:bidi="ar-SA"/>
      </w:rPr>
    </w:rPrDefault>
    <w:pPrDefault>
      <w:pPr>
        <w:autoSpaceDN w:val="0"/>
        <w:spacing w:after="160" w:line="24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uppressAutoHyphens/>
    </w:pPr>
  </w:style>
  <w:style w:type="paragraph" w:styleId="Kop1">
    <w:name w:val="heading 1"/>
    <w:basedOn w:val="Standaard"/>
    <w:next w:val="Standaard"/>
    <w:uiPriority w:val="9"/>
    <w:qFormat/>
    <w:pPr>
      <w:keepNext/>
      <w:keepLines/>
      <w:spacing w:before="240" w:after="0"/>
      <w:outlineLvl w:val="0"/>
    </w:pPr>
    <w:rPr>
      <w:rFonts w:ascii="Calibri Light" w:eastAsia="Times New Roman" w:hAnsi="Calibri Light"/>
      <w:color w:val="2F5496"/>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pPr>
      <w:ind w:left="720"/>
      <w:contextualSpacing/>
    </w:pPr>
  </w:style>
  <w:style w:type="character" w:customStyle="1" w:styleId="Kop1Char">
    <w:name w:val="Kop 1 Char"/>
    <w:basedOn w:val="Standaardalinea-lettertype"/>
    <w:rPr>
      <w:rFonts w:ascii="Calibri Light" w:eastAsia="Times New Roman" w:hAnsi="Calibri Light" w:cs="Times New Roman"/>
      <w:color w:val="2F5496"/>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536</Words>
  <Characters>2952</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Rotsaert</dc:creator>
  <dc:description/>
  <cp:lastModifiedBy>Marc Rotsaert</cp:lastModifiedBy>
  <cp:revision>11</cp:revision>
  <dcterms:created xsi:type="dcterms:W3CDTF">2023-01-09T08:58:00Z</dcterms:created>
  <dcterms:modified xsi:type="dcterms:W3CDTF">2023-01-09T13:29:00Z</dcterms:modified>
</cp:coreProperties>
</file>